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410" w:type="pct"/>
        <w:tblInd w:w="-2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"/>
      </w:tblPr>
      <w:tblGrid>
        <w:gridCol w:w="2088"/>
        <w:gridCol w:w="702"/>
        <w:gridCol w:w="8010"/>
      </w:tblGrid>
      <w:tr w:rsidR="00B37CA7" w14:paraId="4C2FDBC3" w14:textId="77777777" w:rsidTr="0084234D">
        <w:trPr>
          <w:trHeight w:hRule="exact" w:val="900"/>
        </w:trPr>
        <w:tc>
          <w:tcPr>
            <w:tcW w:w="2088" w:type="dxa"/>
            <w:vAlign w:val="bottom"/>
          </w:tcPr>
          <w:p w14:paraId="57EB9991" w14:textId="3155B4DE" w:rsidR="00B37CA7" w:rsidRDefault="00000000">
            <w:pPr>
              <w:pStyle w:val="Date"/>
            </w:pPr>
            <w:sdt>
              <w:sdtPr>
                <w:id w:val="-236554205"/>
                <w:placeholder>
                  <w:docPart w:val="C4A28D651D6A4F45A313983CDDC9D7BC"/>
                </w:placeholder>
                <w15:appearance w15:val="hidden"/>
              </w:sdtPr>
              <w:sdtContent>
                <w:r w:rsidR="00CC6708">
                  <w:t>31-01-2025</w:t>
                </w:r>
              </w:sdtContent>
            </w:sdt>
            <w:r w:rsidR="00193538">
              <w:t xml:space="preserve"> </w:t>
            </w:r>
          </w:p>
        </w:tc>
        <w:tc>
          <w:tcPr>
            <w:tcW w:w="702" w:type="dxa"/>
            <w:vAlign w:val="center"/>
          </w:tcPr>
          <w:p w14:paraId="046F4205" w14:textId="77777777" w:rsidR="00B37CA7" w:rsidRDefault="00B37CA7"/>
        </w:tc>
        <w:tc>
          <w:tcPr>
            <w:tcW w:w="8010" w:type="dxa"/>
            <w:vAlign w:val="center"/>
          </w:tcPr>
          <w:p w14:paraId="3B447456" w14:textId="77220B2F" w:rsidR="00B37CA7" w:rsidRPr="004411B1" w:rsidRDefault="00000000">
            <w:pPr>
              <w:pStyle w:val="Title"/>
              <w:rPr>
                <w:sz w:val="64"/>
                <w:szCs w:val="64"/>
              </w:rPr>
            </w:pPr>
            <w:sdt>
              <w:sdtPr>
                <w:rPr>
                  <w:sz w:val="64"/>
                  <w:szCs w:val="64"/>
                </w:rPr>
                <w:id w:val="-39598704"/>
                <w:placeholder>
                  <w:docPart w:val="39AD01E33830044EB34D9436ABF5A5D6"/>
                </w:placeholder>
                <w15:appearance w15:val="hidden"/>
              </w:sdtPr>
              <w:sdtContent>
                <w:r w:rsidR="002A765E" w:rsidRPr="004411B1">
                  <w:rPr>
                    <w:sz w:val="64"/>
                    <w:szCs w:val="64"/>
                  </w:rPr>
                  <w:t xml:space="preserve">Group 1 </w:t>
                </w:r>
                <w:r w:rsidR="004411B1">
                  <w:rPr>
                    <w:sz w:val="64"/>
                    <w:szCs w:val="64"/>
                  </w:rPr>
                  <w:t>–</w:t>
                </w:r>
                <w:r w:rsidR="002A765E" w:rsidRPr="004411B1">
                  <w:rPr>
                    <w:sz w:val="64"/>
                    <w:szCs w:val="64"/>
                  </w:rPr>
                  <w:t xml:space="preserve"> </w:t>
                </w:r>
                <w:r w:rsidR="004411B1" w:rsidRPr="004411B1">
                  <w:rPr>
                    <w:sz w:val="64"/>
                    <w:szCs w:val="64"/>
                  </w:rPr>
                  <w:t>Slowpoke</w:t>
                </w:r>
              </w:sdtContent>
            </w:sdt>
            <w:r w:rsidR="004411B1">
              <w:rPr>
                <w:sz w:val="64"/>
                <w:szCs w:val="64"/>
              </w:rPr>
              <w:t>s</w:t>
            </w:r>
          </w:p>
        </w:tc>
      </w:tr>
      <w:tr w:rsidR="00B37CA7" w14:paraId="657EC8A4" w14:textId="77777777" w:rsidTr="0084234D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630E9D7B" w14:textId="77777777" w:rsidR="00B37CA7" w:rsidRDefault="00B37CA7"/>
        </w:tc>
        <w:tc>
          <w:tcPr>
            <w:tcW w:w="702" w:type="dxa"/>
          </w:tcPr>
          <w:p w14:paraId="42BC6920" w14:textId="77777777" w:rsidR="00B37CA7" w:rsidRDefault="00B37CA7"/>
        </w:tc>
        <w:tc>
          <w:tcPr>
            <w:tcW w:w="8010" w:type="dxa"/>
            <w:shd w:val="clear" w:color="auto" w:fill="000000" w:themeFill="text1"/>
          </w:tcPr>
          <w:p w14:paraId="5119CA9D" w14:textId="77777777" w:rsidR="00B37CA7" w:rsidRDefault="00B37CA7"/>
        </w:tc>
      </w:tr>
      <w:tr w:rsidR="001B7A15" w14:paraId="732EB702" w14:textId="77777777" w:rsidTr="00C947E2">
        <w:trPr>
          <w:trHeight w:hRule="exact" w:val="11079"/>
        </w:trPr>
        <w:tc>
          <w:tcPr>
            <w:tcW w:w="2088" w:type="dxa"/>
            <w:shd w:val="clear" w:color="auto" w:fill="auto"/>
          </w:tcPr>
          <w:p w14:paraId="4BE43317" w14:textId="64417000" w:rsidR="001B7A15" w:rsidRDefault="00000000" w:rsidP="001B7A15">
            <w:pPr>
              <w:pStyle w:val="FormHeading"/>
            </w:pPr>
            <w:sdt>
              <w:sdtPr>
                <w:id w:val="1201512866"/>
                <w:placeholder>
                  <w:docPart w:val="B5E11AC87E32074389F7FD2D7C176F65"/>
                </w:placeholder>
                <w15:appearance w15:val="hidden"/>
              </w:sdtPr>
              <w:sdtContent>
                <w:r w:rsidR="00BC6795">
                  <w:t xml:space="preserve">Ben </w:t>
                </w:r>
                <w:proofErr w:type="spellStart"/>
                <w:r w:rsidR="00BC6795">
                  <w:t>Rattray</w:t>
                </w:r>
                <w:proofErr w:type="spellEnd"/>
              </w:sdtContent>
            </w:sdt>
            <w:r w:rsidR="00193538">
              <w:t xml:space="preserve"> </w:t>
            </w:r>
          </w:p>
          <w:p w14:paraId="0C88C855" w14:textId="258DE89D" w:rsidR="001B7A15" w:rsidRDefault="00000000" w:rsidP="001B7A15">
            <w:pPr>
              <w:pStyle w:val="FormText"/>
            </w:pPr>
            <w:sdt>
              <w:sdtPr>
                <w:id w:val="-2129841319"/>
                <w:placeholder>
                  <w:docPart w:val="0C5B13299531AA45A175926852BA9955"/>
                </w:placeholder>
                <w15:appearance w15:val="hidden"/>
              </w:sdtPr>
              <w:sdtContent>
                <w:r w:rsidR="0034549B">
                  <w:t>233</w:t>
                </w:r>
              </w:sdtContent>
            </w:sdt>
          </w:p>
          <w:p w14:paraId="767A2996" w14:textId="32FBE642" w:rsidR="001B7A15" w:rsidRDefault="00000000" w:rsidP="001B7A15">
            <w:pPr>
              <w:pStyle w:val="FormHeading"/>
            </w:pPr>
            <w:sdt>
              <w:sdtPr>
                <w:id w:val="1695427765"/>
                <w:placeholder>
                  <w:docPart w:val="36679ACC6FE24C41BA4BC5F5F1DE403B"/>
                </w:placeholder>
                <w15:appearance w15:val="hidden"/>
              </w:sdtPr>
              <w:sdtContent>
                <w:r w:rsidR="00BC6795">
                  <w:t>William Lin</w:t>
                </w:r>
              </w:sdtContent>
            </w:sdt>
            <w:r w:rsidR="00193538">
              <w:t xml:space="preserve"> </w:t>
            </w:r>
          </w:p>
          <w:p w14:paraId="479A4EFC" w14:textId="26B181C2" w:rsidR="001B7A15" w:rsidRDefault="00000000" w:rsidP="001B7A15">
            <w:pPr>
              <w:pStyle w:val="FormText"/>
            </w:pPr>
            <w:sdt>
              <w:sdtPr>
                <w:id w:val="1865325826"/>
                <w:placeholder>
                  <w:docPart w:val="94792055CCCA89428D79D52DF9BC347F"/>
                </w:placeholder>
                <w15:appearance w15:val="hidden"/>
              </w:sdtPr>
              <w:sdtContent>
                <w:r w:rsidR="0034549B">
                  <w:t>233</w:t>
                </w:r>
              </w:sdtContent>
            </w:sdt>
            <w:r w:rsidR="0034549B">
              <w:t>14213</w:t>
            </w:r>
            <w:r w:rsidR="00193538">
              <w:t xml:space="preserve"> </w:t>
            </w:r>
          </w:p>
          <w:p w14:paraId="05D4FE2E" w14:textId="3452BC2F" w:rsidR="001B7A15" w:rsidRDefault="00000000" w:rsidP="001B7A15">
            <w:pPr>
              <w:pStyle w:val="FormHeading"/>
            </w:pPr>
            <w:sdt>
              <w:sdtPr>
                <w:id w:val="1187793145"/>
                <w:placeholder>
                  <w:docPart w:val="9C43C9B1C46FC547A6C7DC5AAC9F2524"/>
                </w:placeholder>
                <w15:appearance w15:val="hidden"/>
              </w:sdtPr>
              <w:sdtContent>
                <w:r w:rsidR="0034549B">
                  <w:t>Adam Kearns</w:t>
                </w:r>
              </w:sdtContent>
            </w:sdt>
            <w:r w:rsidR="00193538">
              <w:t xml:space="preserve"> </w:t>
            </w:r>
          </w:p>
          <w:p w14:paraId="6B0171BB" w14:textId="0C42499F" w:rsidR="001B7A15" w:rsidRPr="00193538" w:rsidRDefault="00000000" w:rsidP="00BE121F">
            <w:pPr>
              <w:pStyle w:val="FormText"/>
            </w:pPr>
            <w:sdt>
              <w:sdtPr>
                <w:id w:val="436568614"/>
                <w:placeholder>
                  <w:docPart w:val="137A45A68C87444FA56D182BA00D82A3"/>
                </w:placeholder>
                <w15:appearance w15:val="hidden"/>
              </w:sdtPr>
              <w:sdtContent>
                <w:r w:rsidR="0034549B">
                  <w:t>233</w:t>
                </w:r>
              </w:sdtContent>
            </w:sdt>
            <w:r w:rsidR="00193538" w:rsidRPr="00193538">
              <w:t xml:space="preserve"> </w:t>
            </w:r>
          </w:p>
          <w:p w14:paraId="3174FCA9" w14:textId="77777777" w:rsidR="001B7A15" w:rsidRDefault="001B7A15"/>
        </w:tc>
        <w:tc>
          <w:tcPr>
            <w:tcW w:w="702" w:type="dxa"/>
            <w:shd w:val="clear" w:color="auto" w:fill="auto"/>
          </w:tcPr>
          <w:p w14:paraId="700D9E42" w14:textId="77777777" w:rsidR="001B7A15" w:rsidRDefault="001B7A15"/>
        </w:tc>
        <w:tc>
          <w:tcPr>
            <w:tcW w:w="8010" w:type="dxa"/>
            <w:shd w:val="clear" w:color="auto" w:fill="auto"/>
          </w:tcPr>
          <w:p w14:paraId="557D3306" w14:textId="77777777" w:rsidR="001B7A15" w:rsidRDefault="00000000" w:rsidP="001B7A15">
            <w:pPr>
              <w:pStyle w:val="PageHeading"/>
            </w:pPr>
            <w:sdt>
              <w:sdtPr>
                <w:id w:val="1745763067"/>
                <w:placeholder>
                  <w:docPart w:val="04031FD726009243B3699A8E7EF301A9"/>
                </w:placeholder>
                <w:showingPlcHdr/>
                <w15:appearance w15:val="hidden"/>
              </w:sdtPr>
              <w:sdtContent>
                <w:r w:rsidR="00193538" w:rsidRPr="00193538">
                  <w:t>Comments:</w:t>
                </w:r>
              </w:sdtContent>
            </w:sdt>
            <w:r w:rsidR="00193538">
              <w:t xml:space="preserve"> </w:t>
            </w:r>
          </w:p>
          <w:p w14:paraId="3AA8A780" w14:textId="04709881" w:rsidR="001B7A15" w:rsidRDefault="002B0E77" w:rsidP="00412E77">
            <w:r>
              <w:t>I have decided to go with a modular monolith</w:t>
            </w:r>
            <w:r w:rsidR="00A3222C">
              <w:t xml:space="preserve"> architecture</w:t>
            </w:r>
            <w:r>
              <w:t xml:space="preserve">. I think it’s the best option </w:t>
            </w:r>
            <w:r w:rsidR="00A3222C">
              <w:t>between monolith architecture and micro services architecture</w:t>
            </w:r>
            <w:r w:rsidR="00E002BC">
              <w:t xml:space="preserve">. It also allows us to </w:t>
            </w:r>
            <w:r w:rsidR="000B1057">
              <w:t>encapsulate</w:t>
            </w:r>
            <w:r w:rsidR="00E002BC">
              <w:t xml:space="preserve"> our code in modules which will help us in the future with expandability and debugging. </w:t>
            </w:r>
          </w:p>
        </w:tc>
      </w:tr>
    </w:tbl>
    <w:p w14:paraId="622FC767" w14:textId="77777777" w:rsidR="00B37CA7" w:rsidRDefault="00B37CA7"/>
    <w:p w14:paraId="6841E8CE" w14:textId="77777777" w:rsidR="00C947E2" w:rsidRDefault="00C947E2"/>
    <w:sectPr w:rsidR="00C947E2" w:rsidSect="00C947E2">
      <w:headerReference w:type="default" r:id="rId10"/>
      <w:footerReference w:type="default" r:id="rId11"/>
      <w:pgSz w:w="12240" w:h="15840" w:code="1"/>
      <w:pgMar w:top="1080" w:right="720" w:bottom="36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F828F" w14:textId="77777777" w:rsidR="00B42CE0" w:rsidRDefault="00B42CE0">
      <w:pPr>
        <w:spacing w:after="0" w:line="240" w:lineRule="auto"/>
      </w:pPr>
      <w:r>
        <w:separator/>
      </w:r>
    </w:p>
    <w:p w14:paraId="6B507B58" w14:textId="77777777" w:rsidR="00B42CE0" w:rsidRDefault="00B42CE0"/>
  </w:endnote>
  <w:endnote w:type="continuationSeparator" w:id="0">
    <w:p w14:paraId="43EB03E1" w14:textId="77777777" w:rsidR="00B42CE0" w:rsidRDefault="00B42CE0">
      <w:pPr>
        <w:spacing w:after="0" w:line="240" w:lineRule="auto"/>
      </w:pPr>
      <w:r>
        <w:continuationSeparator/>
      </w:r>
    </w:p>
    <w:p w14:paraId="2A00A31C" w14:textId="77777777" w:rsidR="00B42CE0" w:rsidRDefault="00B42C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B37CA7" w14:paraId="37F5919A" w14:textId="77777777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14:paraId="441014AA" w14:textId="77777777" w:rsidR="00B37CA7" w:rsidRDefault="00B37CA7">
          <w:pPr>
            <w:pStyle w:val="Footer"/>
            <w:rPr>
              <w:sz w:val="10"/>
              <w:szCs w:val="10"/>
            </w:rPr>
          </w:pPr>
        </w:p>
      </w:tc>
    </w:tr>
  </w:tbl>
  <w:p w14:paraId="62DFA499" w14:textId="77777777" w:rsidR="00B37CA7" w:rsidRDefault="00B37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7E4B4" w14:textId="77777777" w:rsidR="00B42CE0" w:rsidRDefault="00B42CE0">
      <w:pPr>
        <w:spacing w:after="0" w:line="240" w:lineRule="auto"/>
      </w:pPr>
      <w:r>
        <w:separator/>
      </w:r>
    </w:p>
    <w:p w14:paraId="70DDBDB5" w14:textId="77777777" w:rsidR="00B42CE0" w:rsidRDefault="00B42CE0"/>
  </w:footnote>
  <w:footnote w:type="continuationSeparator" w:id="0">
    <w:p w14:paraId="3EDC8066" w14:textId="77777777" w:rsidR="00B42CE0" w:rsidRDefault="00B42CE0">
      <w:pPr>
        <w:spacing w:after="0" w:line="240" w:lineRule="auto"/>
      </w:pPr>
      <w:r>
        <w:continuationSeparator/>
      </w:r>
    </w:p>
    <w:p w14:paraId="2C369495" w14:textId="77777777" w:rsidR="00B42CE0" w:rsidRDefault="00B42C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B37CA7" w14:paraId="0721FA31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2471F73" w14:textId="77777777" w:rsidR="00B37CA7" w:rsidRDefault="007B4A0D">
          <w:pPr>
            <w:pStyle w:val="Date"/>
          </w:pPr>
          <w:r>
            <w:t>05.26.2023</w:t>
          </w:r>
        </w:p>
      </w:tc>
      <w:tc>
        <w:tcPr>
          <w:tcW w:w="288" w:type="dxa"/>
          <w:vAlign w:val="bottom"/>
        </w:tcPr>
        <w:p w14:paraId="0D8E6BA7" w14:textId="77777777" w:rsidR="00B37CA7" w:rsidRDefault="00B37CA7"/>
      </w:tc>
      <w:tc>
        <w:tcPr>
          <w:tcW w:w="5544" w:type="dxa"/>
          <w:vAlign w:val="bottom"/>
        </w:tcPr>
        <w:p w14:paraId="2BC49639" w14:textId="77777777" w:rsidR="00B37CA7" w:rsidRDefault="00000000">
          <w:pPr>
            <w:pStyle w:val="Title"/>
          </w:pPr>
          <w:sdt>
            <w:sdtPr>
              <w:alias w:val="Title"/>
              <w:tag w:val=""/>
              <w:id w:val="87829287"/>
              <w:placeholder>
                <w:docPart w:val="62FE457C56D232498E5264BEE42C251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B00C8">
                <w:t>Memo</w:t>
              </w:r>
            </w:sdtContent>
          </w:sdt>
        </w:p>
      </w:tc>
      <w:tc>
        <w:tcPr>
          <w:tcW w:w="2880" w:type="dxa"/>
          <w:vAlign w:val="bottom"/>
        </w:tcPr>
        <w:p w14:paraId="2FC3D729" w14:textId="77777777" w:rsidR="00B37CA7" w:rsidRDefault="006B00C8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B37CA7" w14:paraId="2C6FD071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D87E96A" w14:textId="77777777" w:rsidR="00B37CA7" w:rsidRDefault="00B37CA7">
          <w:pPr>
            <w:rPr>
              <w:sz w:val="10"/>
            </w:rPr>
          </w:pPr>
        </w:p>
      </w:tc>
      <w:tc>
        <w:tcPr>
          <w:tcW w:w="288" w:type="dxa"/>
        </w:tcPr>
        <w:p w14:paraId="22126984" w14:textId="77777777" w:rsidR="00B37CA7" w:rsidRDefault="00B37CA7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3766B6E8" w14:textId="77777777" w:rsidR="00B37CA7" w:rsidRDefault="00B37CA7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7A83C6D5" w14:textId="77777777" w:rsidR="00B37CA7" w:rsidRDefault="00B37CA7">
          <w:pPr>
            <w:rPr>
              <w:sz w:val="10"/>
            </w:rPr>
          </w:pPr>
        </w:p>
      </w:tc>
    </w:tr>
  </w:tbl>
  <w:p w14:paraId="589C4AA7" w14:textId="77777777" w:rsidR="00B37CA7" w:rsidRDefault="00B37C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C"/>
    <w:rsid w:val="0005037F"/>
    <w:rsid w:val="00065E12"/>
    <w:rsid w:val="000B1057"/>
    <w:rsid w:val="00193538"/>
    <w:rsid w:val="00196CAB"/>
    <w:rsid w:val="001B7A15"/>
    <w:rsid w:val="001E1004"/>
    <w:rsid w:val="002A765E"/>
    <w:rsid w:val="002B0E77"/>
    <w:rsid w:val="002B72D5"/>
    <w:rsid w:val="002E3103"/>
    <w:rsid w:val="0034549B"/>
    <w:rsid w:val="00412E77"/>
    <w:rsid w:val="004411B1"/>
    <w:rsid w:val="004518BB"/>
    <w:rsid w:val="004E697E"/>
    <w:rsid w:val="0057429A"/>
    <w:rsid w:val="00587A1E"/>
    <w:rsid w:val="005B3B3D"/>
    <w:rsid w:val="0060610A"/>
    <w:rsid w:val="006559E3"/>
    <w:rsid w:val="00687A04"/>
    <w:rsid w:val="006B00C8"/>
    <w:rsid w:val="00767266"/>
    <w:rsid w:val="007B4A0D"/>
    <w:rsid w:val="008345F5"/>
    <w:rsid w:val="00841DFA"/>
    <w:rsid w:val="0084234D"/>
    <w:rsid w:val="0090053E"/>
    <w:rsid w:val="0090373C"/>
    <w:rsid w:val="00965679"/>
    <w:rsid w:val="009829BD"/>
    <w:rsid w:val="00A137B1"/>
    <w:rsid w:val="00A3222C"/>
    <w:rsid w:val="00A76363"/>
    <w:rsid w:val="00A8566D"/>
    <w:rsid w:val="00AB17CE"/>
    <w:rsid w:val="00B37CA7"/>
    <w:rsid w:val="00B42CE0"/>
    <w:rsid w:val="00BC6795"/>
    <w:rsid w:val="00BE121F"/>
    <w:rsid w:val="00C32612"/>
    <w:rsid w:val="00C947E2"/>
    <w:rsid w:val="00CC6708"/>
    <w:rsid w:val="00CE3501"/>
    <w:rsid w:val="00D75F4A"/>
    <w:rsid w:val="00DF36FA"/>
    <w:rsid w:val="00E002BC"/>
    <w:rsid w:val="00E02D7D"/>
    <w:rsid w:val="00E76407"/>
    <w:rsid w:val="00E86361"/>
    <w:rsid w:val="00EA0745"/>
    <w:rsid w:val="00F368CB"/>
    <w:rsid w:val="00F6403C"/>
    <w:rsid w:val="00F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C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BB"/>
    <w:rPr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rsid w:val="004518BB"/>
    <w:pPr>
      <w:spacing w:after="40" w:line="240" w:lineRule="auto"/>
    </w:pPr>
    <w:rPr>
      <w:rFonts w:cstheme="majorHAnsi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sid w:val="004518BB"/>
    <w:rPr>
      <w:rFonts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semiHidden/>
    <w:qFormat/>
    <w:rsid w:val="00A8566D"/>
    <w:pPr>
      <w:spacing w:after="0" w:line="240" w:lineRule="auto"/>
      <w:ind w:left="29" w:right="29"/>
    </w:pPr>
    <w:rPr>
      <w:color w:val="EA1B1B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3538"/>
    <w:rPr>
      <w:color w:val="EA1B1B" w:themeColor="accent1"/>
      <w:lang w:val="en-US"/>
    </w:rPr>
  </w:style>
  <w:style w:type="paragraph" w:customStyle="1" w:styleId="FormHeading">
    <w:name w:val="Form Heading"/>
    <w:basedOn w:val="Normal"/>
    <w:qFormat/>
    <w:rsid w:val="004518BB"/>
    <w:pPr>
      <w:spacing w:before="320" w:after="0" w:line="240" w:lineRule="auto"/>
    </w:pPr>
    <w:rPr>
      <w:rFonts w:asciiTheme="majorHAnsi" w:hAnsiTheme="majorHAnsi" w:cs="Times New Roman (Body CS)"/>
      <w:b/>
      <w:caps/>
      <w:spacing w:val="10"/>
      <w:szCs w:val="26"/>
    </w:rPr>
  </w:style>
  <w:style w:type="paragraph" w:customStyle="1" w:styleId="Graphic">
    <w:name w:val="Graphic"/>
    <w:basedOn w:val="Normal"/>
    <w:uiPriority w:val="99"/>
    <w:semiHidden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semiHidden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538"/>
    <w:rPr>
      <w:color w:val="000000" w:themeColor="text1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rsid w:val="00D75F4A"/>
    <w:pPr>
      <w:spacing w:after="60" w:line="240" w:lineRule="auto"/>
      <w:ind w:left="29" w:right="29"/>
    </w:pPr>
    <w:rPr>
      <w:rFonts w:cs="Times New Roman (Body CS)"/>
      <w:b/>
      <w:caps/>
      <w:color w:val="EA1B1B" w:themeColor="accent1"/>
      <w:spacing w:val="10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rsid w:val="004518BB"/>
    <w:pPr>
      <w:spacing w:after="40" w:line="240" w:lineRule="auto"/>
      <w:ind w:right="115"/>
    </w:pPr>
    <w:rPr>
      <w:rFonts w:asciiTheme="majorHAnsi" w:hAnsiTheme="majorHAnsi"/>
      <w:b/>
      <w:color w:val="EA1B1B" w:themeColor="accent1"/>
      <w:sz w:val="72"/>
      <w:szCs w:val="42"/>
    </w:rPr>
  </w:style>
  <w:style w:type="character" w:customStyle="1" w:styleId="TitleChar">
    <w:name w:val="Title Char"/>
    <w:basedOn w:val="DefaultParagraphFont"/>
    <w:link w:val="Title"/>
    <w:uiPriority w:val="2"/>
    <w:rsid w:val="004518BB"/>
    <w:rPr>
      <w:rFonts w:asciiTheme="majorHAnsi" w:hAnsiTheme="majorHAnsi"/>
      <w:b/>
      <w:color w:val="EA1B1B" w:themeColor="accent1"/>
      <w:sz w:val="72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semiHidden/>
    <w:qFormat/>
    <w:rPr>
      <w:b/>
      <w:bCs/>
    </w:rPr>
  </w:style>
  <w:style w:type="paragraph" w:customStyle="1" w:styleId="FormText">
    <w:name w:val="Form Text"/>
    <w:basedOn w:val="Normal"/>
    <w:qFormat/>
    <w:rsid w:val="004518BB"/>
    <w:pPr>
      <w:spacing w:after="0" w:line="264" w:lineRule="auto"/>
    </w:pPr>
    <w:rPr>
      <w:b/>
      <w:color w:val="EA1B1B" w:themeColor="accent1"/>
    </w:rPr>
  </w:style>
  <w:style w:type="paragraph" w:customStyle="1" w:styleId="PageHeading">
    <w:name w:val="Page Heading"/>
    <w:basedOn w:val="Normal"/>
    <w:uiPriority w:val="1"/>
    <w:qFormat/>
    <w:rsid w:val="004518BB"/>
    <w:pPr>
      <w:spacing w:before="320" w:after="200"/>
    </w:pPr>
    <w:rPr>
      <w:rFonts w:asciiTheme="majorHAnsi" w:hAnsiTheme="majorHAnsi" w:cs="Times New Roman (Body CS)"/>
      <w:b/>
      <w:caps/>
      <w:spacing w:val="10"/>
    </w:rPr>
  </w:style>
  <w:style w:type="paragraph" w:styleId="Signature">
    <w:name w:val="Signature"/>
    <w:basedOn w:val="Normal"/>
    <w:link w:val="SignatureChar"/>
    <w:uiPriority w:val="99"/>
    <w:rsid w:val="00C947E2"/>
    <w:pPr>
      <w:spacing w:after="0"/>
    </w:pPr>
  </w:style>
  <w:style w:type="character" w:customStyle="1" w:styleId="SignatureChar">
    <w:name w:val="Signature Char"/>
    <w:basedOn w:val="DefaultParagraphFont"/>
    <w:link w:val="Signature"/>
    <w:uiPriority w:val="99"/>
    <w:rsid w:val="00C947E2"/>
    <w:rPr>
      <w:color w:val="000000" w:themeColor="text1"/>
      <w:lang w:val="en-US"/>
    </w:rPr>
  </w:style>
  <w:style w:type="paragraph" w:customStyle="1" w:styleId="PhoneandFaxNumbers">
    <w:name w:val="Phone and Fax Numbers"/>
    <w:basedOn w:val="Footer"/>
    <w:qFormat/>
    <w:rsid w:val="00C947E2"/>
  </w:style>
  <w:style w:type="character" w:styleId="Emphasis">
    <w:name w:val="Emphasis"/>
    <w:uiPriority w:val="20"/>
    <w:qFormat/>
    <w:rsid w:val="00C947E2"/>
    <w:rPr>
      <w:b/>
      <w:i w:val="0"/>
      <w:iCs/>
      <w:color w:val="EA1B1B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2EFD1BA-5EDC-3A41-B518-B6FDA00542EC%7dtf027909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4A28D651D6A4F45A313983CDDC9D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BCF5B-CA47-6E49-8309-77EAB1729FBC}"/>
      </w:docPartPr>
      <w:docPartBody>
        <w:p w:rsidR="00000000" w:rsidRDefault="00000000">
          <w:pPr>
            <w:pStyle w:val="C4A28D651D6A4F45A313983CDDC9D7BC"/>
          </w:pPr>
          <w:r w:rsidRPr="00193538">
            <w:t>05.26.2023</w:t>
          </w:r>
        </w:p>
      </w:docPartBody>
    </w:docPart>
    <w:docPart>
      <w:docPartPr>
        <w:name w:val="39AD01E33830044EB34D9436ABF5A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EF718-6DAD-7F4B-8118-9E4515704FE5}"/>
      </w:docPartPr>
      <w:docPartBody>
        <w:p w:rsidR="00000000" w:rsidRDefault="00000000">
          <w:pPr>
            <w:pStyle w:val="39AD01E33830044EB34D9436ABF5A5D6"/>
          </w:pPr>
          <w:r w:rsidRPr="00193538">
            <w:t>Memo</w:t>
          </w:r>
        </w:p>
      </w:docPartBody>
    </w:docPart>
    <w:docPart>
      <w:docPartPr>
        <w:name w:val="B5E11AC87E32074389F7FD2D7C176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79990-8618-3E4A-A066-23EC0AB32DB1}"/>
      </w:docPartPr>
      <w:docPartBody>
        <w:p w:rsidR="00000000" w:rsidRDefault="00000000">
          <w:pPr>
            <w:pStyle w:val="B5E11AC87E32074389F7FD2D7C176F65"/>
          </w:pPr>
          <w:r w:rsidRPr="00193538">
            <w:t>To</w:t>
          </w:r>
        </w:p>
      </w:docPartBody>
    </w:docPart>
    <w:docPart>
      <w:docPartPr>
        <w:name w:val="0C5B13299531AA45A175926852BA9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519D6-E971-3F42-B8E1-345F3657C7BA}"/>
      </w:docPartPr>
      <w:docPartBody>
        <w:p w:rsidR="00000000" w:rsidRDefault="00000000">
          <w:pPr>
            <w:pStyle w:val="0C5B13299531AA45A175926852BA9955"/>
          </w:pPr>
          <w:r w:rsidRPr="00193538">
            <w:t>All</w:t>
          </w:r>
        </w:p>
      </w:docPartBody>
    </w:docPart>
    <w:docPart>
      <w:docPartPr>
        <w:name w:val="36679ACC6FE24C41BA4BC5F5F1DE4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D2E4E-E37A-BA46-8A79-CD10CA7E4FC2}"/>
      </w:docPartPr>
      <w:docPartBody>
        <w:p w:rsidR="00000000" w:rsidRDefault="00000000">
          <w:pPr>
            <w:pStyle w:val="36679ACC6FE24C41BA4BC5F5F1DE403B"/>
          </w:pPr>
          <w:r w:rsidRPr="00193538">
            <w:t>From</w:t>
          </w:r>
        </w:p>
      </w:docPartBody>
    </w:docPart>
    <w:docPart>
      <w:docPartPr>
        <w:name w:val="94792055CCCA89428D79D52DF9BC3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7CBA5-3E43-FF48-B9A3-62548E095B76}"/>
      </w:docPartPr>
      <w:docPartBody>
        <w:p w:rsidR="00000000" w:rsidRDefault="00000000">
          <w:pPr>
            <w:pStyle w:val="94792055CCCA89428D79D52DF9BC347F"/>
          </w:pPr>
          <w:r w:rsidRPr="00193538">
            <w:t>Ayano Harada</w:t>
          </w:r>
        </w:p>
      </w:docPartBody>
    </w:docPart>
    <w:docPart>
      <w:docPartPr>
        <w:name w:val="9C43C9B1C46FC547A6C7DC5AAC9F2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84C52-59F4-2A44-B572-F338E807D732}"/>
      </w:docPartPr>
      <w:docPartBody>
        <w:p w:rsidR="00000000" w:rsidRDefault="00000000">
          <w:pPr>
            <w:pStyle w:val="9C43C9B1C46FC547A6C7DC5AAC9F2524"/>
          </w:pPr>
          <w:r w:rsidRPr="00193538">
            <w:t>CC</w:t>
          </w:r>
        </w:p>
      </w:docPartBody>
    </w:docPart>
    <w:docPart>
      <w:docPartPr>
        <w:name w:val="137A45A68C87444FA56D182BA00D8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BF3FD-DA6E-AF40-8684-0C64A9B330E3}"/>
      </w:docPartPr>
      <w:docPartBody>
        <w:p w:rsidR="00000000" w:rsidRDefault="00000000">
          <w:pPr>
            <w:pStyle w:val="137A45A68C87444FA56D182BA00D82A3"/>
          </w:pPr>
          <w:r w:rsidRPr="00193538">
            <w:t>None</w:t>
          </w:r>
        </w:p>
      </w:docPartBody>
    </w:docPart>
    <w:docPart>
      <w:docPartPr>
        <w:name w:val="04031FD726009243B3699A8E7EF3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7F62-4F60-9D41-9138-59BB2A1B601A}"/>
      </w:docPartPr>
      <w:docPartBody>
        <w:p w:rsidR="00000000" w:rsidRDefault="00000000">
          <w:pPr>
            <w:pStyle w:val="04031FD726009243B3699A8E7EF301A9"/>
          </w:pPr>
          <w:r w:rsidRPr="00193538">
            <w:t>Comments:</w:t>
          </w:r>
        </w:p>
      </w:docPartBody>
    </w:docPart>
    <w:docPart>
      <w:docPartPr>
        <w:name w:val="62FE457C56D232498E5264BEE42C2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282B2-EF42-1746-A06B-E5FBAD746E6E}"/>
      </w:docPartPr>
      <w:docPartBody>
        <w:p w:rsidR="00000000" w:rsidRDefault="00000000">
          <w:pPr>
            <w:pStyle w:val="62FE457C56D232498E5264BEE42C251D"/>
          </w:pPr>
          <w:r w:rsidRPr="00C947E2">
            <w:rPr>
              <w:rStyle w:val="Emphasis"/>
            </w:rPr>
            <w:t>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1D"/>
    <w:rsid w:val="00251D1D"/>
    <w:rsid w:val="004E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28D651D6A4F45A313983CDDC9D7BC">
    <w:name w:val="C4A28D651D6A4F45A313983CDDC9D7BC"/>
  </w:style>
  <w:style w:type="paragraph" w:customStyle="1" w:styleId="39AD01E33830044EB34D9436ABF5A5D6">
    <w:name w:val="39AD01E33830044EB34D9436ABF5A5D6"/>
  </w:style>
  <w:style w:type="paragraph" w:customStyle="1" w:styleId="B5E11AC87E32074389F7FD2D7C176F65">
    <w:name w:val="B5E11AC87E32074389F7FD2D7C176F65"/>
  </w:style>
  <w:style w:type="paragraph" w:customStyle="1" w:styleId="0C5B13299531AA45A175926852BA9955">
    <w:name w:val="0C5B13299531AA45A175926852BA9955"/>
  </w:style>
  <w:style w:type="paragraph" w:customStyle="1" w:styleId="36679ACC6FE24C41BA4BC5F5F1DE403B">
    <w:name w:val="36679ACC6FE24C41BA4BC5F5F1DE403B"/>
  </w:style>
  <w:style w:type="paragraph" w:customStyle="1" w:styleId="94792055CCCA89428D79D52DF9BC347F">
    <w:name w:val="94792055CCCA89428D79D52DF9BC347F"/>
  </w:style>
  <w:style w:type="paragraph" w:customStyle="1" w:styleId="9C43C9B1C46FC547A6C7DC5AAC9F2524">
    <w:name w:val="9C43C9B1C46FC547A6C7DC5AAC9F2524"/>
  </w:style>
  <w:style w:type="paragraph" w:customStyle="1" w:styleId="137A45A68C87444FA56D182BA00D82A3">
    <w:name w:val="137A45A68C87444FA56D182BA00D82A3"/>
  </w:style>
  <w:style w:type="paragraph" w:customStyle="1" w:styleId="B2CB370D8569E04A88A41A9CAD937875">
    <w:name w:val="B2CB370D8569E04A88A41A9CAD937875"/>
  </w:style>
  <w:style w:type="paragraph" w:customStyle="1" w:styleId="7D752F96C4D7D645854363AA901925D9">
    <w:name w:val="7D752F96C4D7D645854363AA901925D9"/>
  </w:style>
  <w:style w:type="paragraph" w:customStyle="1" w:styleId="04031FD726009243B3699A8E7EF301A9">
    <w:name w:val="04031FD726009243B3699A8E7EF301A9"/>
  </w:style>
  <w:style w:type="paragraph" w:customStyle="1" w:styleId="7CEB9A27ED15C34CAE208B286882AEDF">
    <w:name w:val="7CEB9A27ED15C34CAE208B286882AEDF"/>
  </w:style>
  <w:style w:type="paragraph" w:customStyle="1" w:styleId="9FB8A28F85D6184AB2643672F5A9E779">
    <w:name w:val="9FB8A28F85D6184AB2643672F5A9E779"/>
  </w:style>
  <w:style w:type="paragraph" w:customStyle="1" w:styleId="5C3C020C13E67F43BEF73EC0281E04CB">
    <w:name w:val="5C3C020C13E67F43BEF73EC0281E04CB"/>
  </w:style>
  <w:style w:type="paragraph" w:customStyle="1" w:styleId="34298922BEB446429CAA4209C4650E00">
    <w:name w:val="34298922BEB446429CAA4209C4650E00"/>
  </w:style>
  <w:style w:type="paragraph" w:customStyle="1" w:styleId="97CF04EC333BF14EBBB762A8FC37AA7C">
    <w:name w:val="97CF04EC333BF14EBBB762A8FC37AA7C"/>
  </w:style>
  <w:style w:type="character" w:styleId="Emphasis">
    <w:name w:val="Emphasis"/>
    <w:uiPriority w:val="20"/>
    <w:qFormat/>
    <w:rPr>
      <w:b/>
      <w:i w:val="0"/>
      <w:iCs/>
      <w:color w:val="4472C4" w:themeColor="accent1"/>
    </w:rPr>
  </w:style>
  <w:style w:type="paragraph" w:customStyle="1" w:styleId="62FE457C56D232498E5264BEE42C251D">
    <w:name w:val="62FE457C56D232498E5264BEE42C251D"/>
  </w:style>
  <w:style w:type="paragraph" w:customStyle="1" w:styleId="EBBCB1910A14EA419E87544E345908BB">
    <w:name w:val="EBBCB1910A14EA419E87544E345908BB"/>
  </w:style>
  <w:style w:type="paragraph" w:customStyle="1" w:styleId="63E3209EBC7BE445ADA2ED83111FEEB3">
    <w:name w:val="63E3209EBC7BE445ADA2ED83111FEEB3"/>
  </w:style>
  <w:style w:type="paragraph" w:customStyle="1" w:styleId="528D27A6A0D23D4FA70A08CA0E836CA5">
    <w:name w:val="528D27A6A0D23D4FA70A08CA0E836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79095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A1B1B"/>
      </a:accent1>
      <a:accent2>
        <a:srgbClr val="0592EB"/>
      </a:accent2>
      <a:accent3>
        <a:srgbClr val="EBE834"/>
      </a:accent3>
      <a:accent4>
        <a:srgbClr val="FF3838"/>
      </a:accent4>
      <a:accent5>
        <a:srgbClr val="039E87"/>
      </a:accent5>
      <a:accent6>
        <a:srgbClr val="05EBC8"/>
      </a:accent6>
      <a:hlink>
        <a:srgbClr val="0563C1"/>
      </a:hlink>
      <a:folHlink>
        <a:srgbClr val="954F72"/>
      </a:folHlink>
    </a:clrScheme>
    <a:fontScheme name="Custom 7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9B7B5-79F9-452C-8D4B-D1D7DE07A1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18CB9-4964-4452-811E-FDC2E760998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76F75B7-62D7-46A3-849D-863E6546F996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{62EFD1BA-5EDC-3A41-B518-B6FDA00542EC}tf02790957.dotx</Template>
  <TotalTime>0</TotalTime>
  <Pages>1</Pages>
  <Words>60</Words>
  <Characters>342</Characters>
  <Application>Microsoft Office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2025-01-31T11:38:00Z</dcterms:created>
  <dcterms:modified xsi:type="dcterms:W3CDTF">2025-01-31T12:31:00Z</dcterms:modified>
</cp:coreProperties>
</file>